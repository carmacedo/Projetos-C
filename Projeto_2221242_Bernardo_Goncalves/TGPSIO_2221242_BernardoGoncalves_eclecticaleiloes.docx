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esquema de cabeçalho"/>
      </w:tblPr>
      <w:tblGrid>
        <w:gridCol w:w="10466"/>
      </w:tblGrid>
      <w:tr w:rsidR="00A66B18" w:rsidRPr="0041428F" w14:paraId="2AD29A56" w14:textId="77777777" w:rsidTr="00A6783B">
        <w:trPr>
          <w:trHeight w:val="270"/>
          <w:jc w:val="center"/>
        </w:trPr>
        <w:tc>
          <w:tcPr>
            <w:tcW w:w="10800" w:type="dxa"/>
          </w:tcPr>
          <w:p w14:paraId="5AB347B4" w14:textId="6846819B" w:rsidR="00A66B18" w:rsidRPr="0041428F" w:rsidRDefault="00BE3E09" w:rsidP="000B43BB">
            <w:pPr>
              <w:pStyle w:val="InformaesdeContact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3E6F903" wp14:editId="3A6C604E">
                  <wp:extent cx="1714500" cy="17145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018" w:rsidRPr="0041428F" w14:paraId="36B0B42E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6C7795D4" w14:textId="77777777" w:rsidR="00A66B18" w:rsidRPr="00A66B18" w:rsidRDefault="00A155E4" w:rsidP="00BE3E09">
            <w:pPr>
              <w:pStyle w:val="InformaesdeContacto"/>
            </w:pPr>
            <w:sdt>
              <w:sdtPr>
                <w:id w:val="16431486"/>
                <w:placeholder>
                  <w:docPart w:val="E074D9F122654DE7A8FD860EF3C338B2"/>
                </w:placeholder>
                <w:temporary/>
                <w:showingPlcHdr/>
                <w15:appearance w15:val="hidden"/>
              </w:sdtPr>
              <w:sdtEndPr/>
              <w:sdtContent>
                <w:r w:rsidR="00394757">
                  <w:rPr>
                    <w:lang w:bidi="pt-PT"/>
                  </w:rPr>
                  <w:t>[</w:t>
                </w:r>
                <w:r w:rsidR="00A66B18" w:rsidRPr="00A66B18">
                  <w:rPr>
                    <w:rStyle w:val="TextodoMarcadordePosio"/>
                    <w:color w:val="FFFFFF" w:themeColor="background1"/>
                    <w:lang w:bidi="pt-PT"/>
                  </w:rPr>
                  <w:t>Nome da Empresa</w:t>
                </w:r>
                <w:r w:rsidR="00394757">
                  <w:rPr>
                    <w:rStyle w:val="TextodoMarcadordePosio"/>
                    <w:color w:val="FFFFFF" w:themeColor="background1"/>
                    <w:lang w:bidi="pt-PT"/>
                  </w:rPr>
                  <w:t>]</w:t>
                </w:r>
              </w:sdtContent>
            </w:sdt>
          </w:p>
          <w:p w14:paraId="42BBD5E2" w14:textId="77777777" w:rsidR="003E24DF" w:rsidRPr="0041428F" w:rsidRDefault="00A155E4" w:rsidP="00BE3E09">
            <w:pPr>
              <w:pStyle w:val="InformaesdeContacto"/>
            </w:pPr>
            <w:sdt>
              <w:sdtPr>
                <w:id w:val="470181481"/>
                <w:placeholder>
                  <w:docPart w:val="5278F36D1E9443B98B499E4B687866B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94757">
                  <w:rPr>
                    <w:lang w:bidi="pt-PT"/>
                  </w:rPr>
                  <w:t>[</w:t>
                </w:r>
                <w:r w:rsidR="003E24DF" w:rsidRPr="0041428F">
                  <w:rPr>
                    <w:lang w:bidi="pt-PT"/>
                  </w:rPr>
                  <w:t>Endereço, Código Postal, Localidade</w:t>
                </w:r>
                <w:r w:rsidR="00394757">
                  <w:rPr>
                    <w:lang w:bidi="pt-PT"/>
                  </w:rPr>
                  <w:t>]</w:t>
                </w:r>
              </w:sdtContent>
            </w:sdt>
          </w:p>
          <w:p w14:paraId="3B092049" w14:textId="77777777" w:rsidR="003E24DF" w:rsidRPr="00A66B18" w:rsidRDefault="00A155E4" w:rsidP="00BE3E09">
            <w:pPr>
              <w:pStyle w:val="InformaesdeContacto"/>
            </w:pPr>
            <w:sdt>
              <w:sdtPr>
                <w:rPr>
                  <w:rStyle w:val="Forte"/>
                  <w:b w:val="0"/>
                  <w:bCs w:val="0"/>
                </w:rPr>
                <w:id w:val="-2020231277"/>
                <w:placeholder>
                  <w:docPart w:val="5389DBC5B2E640108D8474C56CB850C2"/>
                </w:placeholder>
                <w:temporary/>
                <w:showingPlcHdr/>
                <w15:appearance w15:val="hidden"/>
              </w:sdtPr>
              <w:sdtEndPr>
                <w:rPr>
                  <w:rStyle w:val="Forte"/>
                </w:rPr>
              </w:sdtEndPr>
              <w:sdtContent>
                <w:r w:rsidR="00394757">
                  <w:rPr>
                    <w:rStyle w:val="Forte"/>
                    <w:b w:val="0"/>
                    <w:lang w:bidi="pt-PT"/>
                  </w:rPr>
                  <w:t>[</w:t>
                </w:r>
                <w:r w:rsidR="00E8063D" w:rsidRPr="00E8063D">
                  <w:rPr>
                    <w:rStyle w:val="TextodoMarcadordePosio"/>
                    <w:color w:val="FFFFFF" w:themeColor="background1"/>
                    <w:lang w:bidi="pt-PT"/>
                  </w:rPr>
                  <w:t>Telefone</w:t>
                </w:r>
                <w:r w:rsidR="00394757">
                  <w:rPr>
                    <w:rStyle w:val="TextodoMarcadordePosio"/>
                    <w:color w:val="FFFFFF" w:themeColor="background1"/>
                    <w:lang w:bidi="pt-PT"/>
                  </w:rPr>
                  <w:t>]</w:t>
                </w:r>
              </w:sdtContent>
            </w:sdt>
          </w:p>
          <w:p w14:paraId="68285A8C" w14:textId="77777777" w:rsidR="003E24DF" w:rsidRPr="0041428F" w:rsidRDefault="00A155E4" w:rsidP="00BE3E09">
            <w:pPr>
              <w:pStyle w:val="InformaesdeContacto"/>
            </w:pPr>
            <w:sdt>
              <w:sdtPr>
                <w:rPr>
                  <w:rStyle w:val="Forte"/>
                  <w:b w:val="0"/>
                  <w:bCs w:val="0"/>
                </w:rPr>
                <w:id w:val="-1853404509"/>
                <w:placeholder>
                  <w:docPart w:val="D00BF244DFF54B17A970DAEB788E85DF"/>
                </w:placeholder>
                <w:temporary/>
                <w:showingPlcHdr/>
                <w15:appearance w15:val="hidden"/>
              </w:sdtPr>
              <w:sdtEndPr>
                <w:rPr>
                  <w:rStyle w:val="Forte"/>
                </w:rPr>
              </w:sdtEndPr>
              <w:sdtContent>
                <w:r w:rsidR="00394757">
                  <w:rPr>
                    <w:rStyle w:val="Forte"/>
                    <w:b w:val="0"/>
                    <w:lang w:bidi="pt-PT"/>
                  </w:rPr>
                  <w:t>[</w:t>
                </w:r>
                <w:r w:rsidR="00394757">
                  <w:rPr>
                    <w:rStyle w:val="TextodoMarcadordePosio"/>
                    <w:color w:val="FFFFFF" w:themeColor="background1"/>
                    <w:lang w:bidi="pt-PT"/>
                  </w:rPr>
                  <w:t>Email]</w:t>
                </w:r>
              </w:sdtContent>
            </w:sdt>
          </w:p>
          <w:p w14:paraId="6F269861" w14:textId="77777777" w:rsidR="003E24DF" w:rsidRPr="0041428F" w:rsidRDefault="00A155E4" w:rsidP="00BE3E09">
            <w:pPr>
              <w:pStyle w:val="InformaesdeContacto"/>
              <w:rPr>
                <w:color w:val="000000" w:themeColor="text1"/>
              </w:rPr>
            </w:pPr>
            <w:sdt>
              <w:sdtPr>
                <w:id w:val="-417707049"/>
                <w:placeholder>
                  <w:docPart w:val="B69FD2FC35384F6E93ED4B9B1E0E520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94757">
                  <w:rPr>
                    <w:lang w:bidi="pt-PT"/>
                  </w:rPr>
                  <w:t>[</w:t>
                </w:r>
                <w:r w:rsidR="003E24DF" w:rsidRPr="0041428F">
                  <w:rPr>
                    <w:lang w:bidi="pt-PT"/>
                  </w:rPr>
                  <w:t>Website</w:t>
                </w:r>
                <w:r w:rsidR="00394757">
                  <w:rPr>
                    <w:lang w:bidi="pt-PT"/>
                  </w:rPr>
                  <w:t>]</w:t>
                </w:r>
              </w:sdtContent>
            </w:sdt>
          </w:p>
        </w:tc>
      </w:tr>
    </w:tbl>
    <w:p w14:paraId="7851B4D9" w14:textId="4622B43C" w:rsidR="00971FDC" w:rsidRDefault="000B43BB" w:rsidP="00BE3E09">
      <w:pPr>
        <w:pStyle w:val="Destinatrio1"/>
        <w:ind w:left="0"/>
        <w:jc w:val="both"/>
        <w:rPr>
          <w:rFonts w:ascii="Cooper Black" w:hAnsi="Cooper Black"/>
          <w:b w:val="0"/>
          <w:bCs w:val="0"/>
          <w:color w:val="595959" w:themeColor="text1" w:themeTint="A6"/>
        </w:rPr>
      </w:pPr>
      <w:r w:rsidRPr="0041428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4B45C9" wp14:editId="3C694155">
                <wp:simplePos x="0" y="0"/>
                <wp:positionH relativeFrom="margin">
                  <wp:align>center</wp:align>
                </wp:positionH>
                <wp:positionV relativeFrom="paragraph">
                  <wp:posOffset>-4080510</wp:posOffset>
                </wp:positionV>
                <wp:extent cx="8248650" cy="3030070"/>
                <wp:effectExtent l="0" t="0" r="0" b="0"/>
                <wp:wrapNone/>
                <wp:docPr id="19" name="Gráfico 17" descr="Formas de destaque curvas que criam coletivamente a estrutura do cabeçalh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CC0A68" id="Gráfico 17" o:spid="_x0000_s1026" alt="Formas de destaque curvas que criam coletivamente a estrutura do cabeçalho" style="position:absolute;margin-left:0;margin-top:-321.3pt;width:649.5pt;height:238.6pt;z-index:-251657216;mso-position-horizontal:center;mso-position-horizontal-relative:margin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4" o:spid="_x0000_s1029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margin"/>
              </v:group>
            </w:pict>
          </mc:Fallback>
        </mc:AlternateContent>
      </w:r>
      <w:proofErr w:type="spellStart"/>
      <w:r w:rsidR="00A87354" w:rsidRPr="00A87354">
        <w:rPr>
          <w:rFonts w:ascii="Cooper Black" w:hAnsi="Cooper Black"/>
          <w:b w:val="0"/>
          <w:bCs w:val="0"/>
          <w:color w:val="595959" w:themeColor="text1" w:themeTint="A6"/>
        </w:rPr>
        <w:t>Ecléctica</w:t>
      </w:r>
      <w:proofErr w:type="spellEnd"/>
      <w:r w:rsidR="00A87354" w:rsidRPr="00A87354">
        <w:rPr>
          <w:rFonts w:ascii="Cooper Black" w:hAnsi="Cooper Black"/>
          <w:b w:val="0"/>
          <w:bCs w:val="0"/>
          <w:color w:val="595959" w:themeColor="text1" w:themeTint="A6"/>
        </w:rPr>
        <w:t xml:space="preserve"> Leilõe</w:t>
      </w:r>
      <w:r w:rsidR="00971FDC">
        <w:rPr>
          <w:rFonts w:ascii="Cooper Black" w:hAnsi="Cooper Black"/>
          <w:b w:val="0"/>
          <w:bCs w:val="0"/>
          <w:color w:val="595959" w:themeColor="text1" w:themeTint="A6"/>
        </w:rPr>
        <w:t>s</w:t>
      </w:r>
    </w:p>
    <w:p w14:paraId="26072202" w14:textId="09785C4B" w:rsidR="000B43BB" w:rsidRDefault="000B43BB" w:rsidP="00D62D05">
      <w:pPr>
        <w:pStyle w:val="Assinatura"/>
        <w:ind w:left="0"/>
        <w:rPr>
          <w:noProof/>
          <w:color w:val="000000" w:themeColor="text1"/>
          <w:lang w:eastAsia="pt-PT"/>
        </w:rPr>
      </w:pPr>
    </w:p>
    <w:p w14:paraId="6979505B" w14:textId="6E0CAC37" w:rsidR="009F49F8" w:rsidRDefault="009F49F8" w:rsidP="00D62D05">
      <w:pPr>
        <w:pStyle w:val="Assinatura"/>
        <w:ind w:left="0"/>
        <w:rPr>
          <w:noProof/>
          <w:color w:val="000000" w:themeColor="text1"/>
          <w:lang w:eastAsia="pt-PT"/>
        </w:rPr>
      </w:pPr>
    </w:p>
    <w:p w14:paraId="7737AF2A" w14:textId="2E47E1C2" w:rsidR="009F49F8" w:rsidRDefault="009F49F8" w:rsidP="00D62D05">
      <w:pPr>
        <w:pStyle w:val="Assinatura"/>
        <w:ind w:left="0"/>
        <w:rPr>
          <w:noProof/>
          <w:color w:val="000000" w:themeColor="text1"/>
          <w:lang w:eastAsia="pt-PT"/>
        </w:rPr>
      </w:pPr>
    </w:p>
    <w:p w14:paraId="16ACA0ED" w14:textId="77A66894" w:rsidR="009F49F8" w:rsidRDefault="009F49F8" w:rsidP="00D62D05">
      <w:pPr>
        <w:pStyle w:val="Assinatura"/>
        <w:ind w:left="0"/>
        <w:rPr>
          <w:noProof/>
          <w:color w:val="000000" w:themeColor="text1"/>
          <w:lang w:eastAsia="pt-PT"/>
        </w:rPr>
      </w:pPr>
    </w:p>
    <w:p w14:paraId="4606F6B8" w14:textId="1433BB8D" w:rsidR="009F49F8" w:rsidRDefault="009F49F8" w:rsidP="00D62D05">
      <w:pPr>
        <w:pStyle w:val="Assinatura"/>
        <w:ind w:left="0"/>
        <w:rPr>
          <w:noProof/>
          <w:color w:val="000000" w:themeColor="text1"/>
          <w:lang w:eastAsia="pt-PT"/>
        </w:rPr>
      </w:pPr>
    </w:p>
    <w:p w14:paraId="2B6851EB" w14:textId="5C1B6422" w:rsidR="009F49F8" w:rsidRDefault="009F49F8" w:rsidP="00D62D05">
      <w:pPr>
        <w:pStyle w:val="Assinatura"/>
        <w:ind w:left="0"/>
        <w:rPr>
          <w:noProof/>
          <w:color w:val="000000" w:themeColor="text1"/>
          <w:lang w:eastAsia="pt-PT"/>
        </w:rPr>
      </w:pPr>
    </w:p>
    <w:p w14:paraId="502A59B9" w14:textId="3FFA1B08" w:rsidR="009F49F8" w:rsidRDefault="009F49F8" w:rsidP="00D62D05">
      <w:pPr>
        <w:pStyle w:val="Assinatura"/>
        <w:ind w:left="0"/>
        <w:rPr>
          <w:noProof/>
          <w:color w:val="000000" w:themeColor="text1"/>
          <w:lang w:eastAsia="pt-PT"/>
        </w:rPr>
      </w:pPr>
      <w:r>
        <w:rPr>
          <w:noProof/>
          <w:color w:val="000000" w:themeColor="text1"/>
          <w:lang w:eastAsia="pt-PT"/>
        </w:rPr>
        <w:t>Deseja comprar ou vender Livros antigos? Não exite em contactar-nos</w:t>
      </w:r>
    </w:p>
    <w:p w14:paraId="78EBC8A3" w14:textId="2B32E3C7" w:rsidR="009F49F8" w:rsidRDefault="009F49F8" w:rsidP="00D62D05">
      <w:pPr>
        <w:pStyle w:val="Assinatura"/>
        <w:ind w:left="0"/>
        <w:rPr>
          <w:noProof/>
          <w:color w:val="000000" w:themeColor="text1"/>
          <w:lang w:eastAsia="pt-PT"/>
        </w:rPr>
      </w:pPr>
      <w:r>
        <w:rPr>
          <w:noProof/>
          <w:color w:val="000000" w:themeColor="text1"/>
          <w:lang w:eastAsia="pt-PT"/>
        </w:rPr>
        <w:t>Ecléctica Leilões responsável por realizar leilões sobre os livros, Compre Já!</w:t>
      </w:r>
    </w:p>
    <w:p w14:paraId="00D38D33" w14:textId="7ED8814B" w:rsidR="000B43BB" w:rsidRDefault="000B43BB" w:rsidP="00D62D05">
      <w:pPr>
        <w:pStyle w:val="Assinatura"/>
        <w:ind w:left="0"/>
        <w:rPr>
          <w:noProof/>
          <w:color w:val="000000" w:themeColor="text1"/>
          <w:lang w:eastAsia="pt-PT"/>
        </w:rPr>
      </w:pPr>
    </w:p>
    <w:p w14:paraId="52E50FA8" w14:textId="38969226" w:rsidR="000B43BB" w:rsidRDefault="000B43BB" w:rsidP="00D62D05">
      <w:pPr>
        <w:pStyle w:val="Assinatura"/>
        <w:ind w:left="0"/>
        <w:rPr>
          <w:noProof/>
          <w:color w:val="000000" w:themeColor="text1"/>
          <w:lang w:eastAsia="pt-PT"/>
        </w:rPr>
      </w:pPr>
    </w:p>
    <w:p w14:paraId="037187C9" w14:textId="3572E48A" w:rsidR="000B43BB" w:rsidRDefault="000B43BB" w:rsidP="00D62D05">
      <w:pPr>
        <w:pStyle w:val="Assinatura"/>
        <w:ind w:left="0"/>
        <w:rPr>
          <w:noProof/>
          <w:color w:val="000000" w:themeColor="text1"/>
          <w:lang w:eastAsia="pt-PT"/>
        </w:rPr>
      </w:pPr>
    </w:p>
    <w:p w14:paraId="13B656A8" w14:textId="55271A4F" w:rsidR="000B43BB" w:rsidRDefault="000B43BB" w:rsidP="00D62D05">
      <w:pPr>
        <w:pStyle w:val="Assinatura"/>
        <w:ind w:left="0"/>
        <w:rPr>
          <w:noProof/>
          <w:color w:val="000000" w:themeColor="text1"/>
          <w:lang w:eastAsia="pt-PT"/>
        </w:rPr>
      </w:pPr>
    </w:p>
    <w:p w14:paraId="58293A24" w14:textId="40A85111" w:rsidR="000B43BB" w:rsidRDefault="000B43BB" w:rsidP="00D62D05">
      <w:pPr>
        <w:pStyle w:val="Assinatura"/>
        <w:ind w:left="0"/>
        <w:rPr>
          <w:noProof/>
          <w:color w:val="000000" w:themeColor="text1"/>
          <w:lang w:eastAsia="pt-PT"/>
        </w:rPr>
      </w:pPr>
    </w:p>
    <w:p w14:paraId="143AD8CA" w14:textId="309B682B" w:rsidR="000B43BB" w:rsidRDefault="000B43BB" w:rsidP="00D62D05">
      <w:pPr>
        <w:pStyle w:val="Assinatura"/>
        <w:ind w:left="0"/>
        <w:rPr>
          <w:noProof/>
          <w:color w:val="000000" w:themeColor="text1"/>
          <w:lang w:eastAsia="pt-PT"/>
        </w:rPr>
      </w:pPr>
    </w:p>
    <w:p w14:paraId="54F80898" w14:textId="29132190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5DFB66BB" w14:textId="10A0F079" w:rsidR="00BE3E09" w:rsidRDefault="00BE3E09" w:rsidP="00D62D05">
      <w:pPr>
        <w:pStyle w:val="Assinatura"/>
        <w:ind w:left="0"/>
        <w:rPr>
          <w:color w:val="000000" w:themeColor="text1"/>
        </w:rPr>
      </w:pPr>
    </w:p>
    <w:p w14:paraId="1C01D7C5" w14:textId="77777777" w:rsidR="00BE3E09" w:rsidRDefault="00BE3E09" w:rsidP="00D62D05">
      <w:pPr>
        <w:pStyle w:val="Assinatura"/>
        <w:ind w:left="0"/>
        <w:rPr>
          <w:color w:val="000000" w:themeColor="text1"/>
        </w:rPr>
      </w:pPr>
    </w:p>
    <w:p w14:paraId="34DEDE5A" w14:textId="77777777" w:rsidR="00BE3E09" w:rsidRDefault="00BE3E09" w:rsidP="00D62D05">
      <w:pPr>
        <w:pStyle w:val="Assinatura"/>
        <w:ind w:left="0"/>
        <w:rPr>
          <w:noProof/>
          <w:lang w:eastAsia="pt-PT"/>
        </w:rPr>
      </w:pPr>
    </w:p>
    <w:p w14:paraId="3F1B3D46" w14:textId="103A7776" w:rsidR="000B43BB" w:rsidRDefault="006F3D7B" w:rsidP="00D62D05">
      <w:pPr>
        <w:pStyle w:val="Assinatura"/>
        <w:ind w:left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E059F25" wp14:editId="28B7078A">
            <wp:extent cx="171450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3BB" w:rsidRPr="0041428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02C7C80" wp14:editId="038A3F51">
                <wp:simplePos x="0" y="0"/>
                <wp:positionH relativeFrom="margin">
                  <wp:align>center</wp:align>
                </wp:positionH>
                <wp:positionV relativeFrom="paragraph">
                  <wp:posOffset>-655955</wp:posOffset>
                </wp:positionV>
                <wp:extent cx="8248650" cy="3030070"/>
                <wp:effectExtent l="0" t="0" r="0" b="0"/>
                <wp:wrapNone/>
                <wp:docPr id="5" name="Gráfico 17" descr="Formas de destaque curvas que criam coletivamente a estrutura do cabeçalh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6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4858B" id="Gráfico 17" o:spid="_x0000_s1026" alt="Formas de destaque curvas que criam coletivamente a estrutura do cabeçalho" style="position:absolute;margin-left:0;margin-top:-51.65pt;width:649.5pt;height:238.6pt;z-index:-251655168;mso-position-horizontal:center;mso-position-horizontal-relative:margin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4" o:spid="_x0000_s1029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margin"/>
              </v:group>
            </w:pict>
          </mc:Fallback>
        </mc:AlternateContent>
      </w:r>
    </w:p>
    <w:p w14:paraId="60F78494" w14:textId="45DF0D69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067E264B" w14:textId="308FB715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146F5E13" w14:textId="0F78B049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240F8889" w14:textId="02F5A319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247EB9D2" w14:textId="2CAB6890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46D71A6E" w14:textId="451DB7B1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201CD0F4" w14:textId="0C4512CF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78B9EF02" w14:textId="45C39A04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451C48E8" w14:textId="6925BA0E" w:rsidR="000B43BB" w:rsidRPr="00DE1A44" w:rsidRDefault="000B43BB" w:rsidP="00D62D05">
      <w:pPr>
        <w:pStyle w:val="Assinatura"/>
        <w:ind w:left="0"/>
        <w:rPr>
          <w:color w:val="000000" w:themeColor="text1"/>
        </w:rPr>
      </w:pPr>
    </w:p>
    <w:p w14:paraId="78BCBD92" w14:textId="4CAD2F8F" w:rsidR="00062FC6" w:rsidRPr="00DE1A44" w:rsidRDefault="006F3D7B" w:rsidP="00062FC6">
      <w:pPr>
        <w:pStyle w:val="Assinatura"/>
        <w:spacing w:line="360" w:lineRule="auto"/>
        <w:ind w:left="0"/>
        <w:rPr>
          <w:color w:val="000000" w:themeColor="text1"/>
        </w:rPr>
      </w:pPr>
      <w:r w:rsidRPr="00DE1A44">
        <w:rPr>
          <w:color w:val="000000" w:themeColor="text1"/>
        </w:rPr>
        <w:t>Secções do Documento Contextualização</w:t>
      </w:r>
    </w:p>
    <w:p w14:paraId="2B066C9F" w14:textId="3081EA47" w:rsidR="00062FC6" w:rsidRPr="00DE1A44" w:rsidRDefault="00062FC6" w:rsidP="00062FC6">
      <w:pPr>
        <w:pStyle w:val="Assinatura"/>
        <w:spacing w:line="360" w:lineRule="auto"/>
        <w:ind w:left="0"/>
        <w:rPr>
          <w:color w:val="000000" w:themeColor="text1"/>
        </w:rPr>
      </w:pPr>
    </w:p>
    <w:p w14:paraId="01AB61CF" w14:textId="00CFA54A" w:rsidR="00062FC6" w:rsidRPr="00DE1A44" w:rsidRDefault="00062FC6" w:rsidP="00062FC6">
      <w:pPr>
        <w:pStyle w:val="Assinatura"/>
        <w:spacing w:line="360" w:lineRule="auto"/>
        <w:ind w:left="0"/>
        <w:jc w:val="both"/>
        <w:rPr>
          <w:b w:val="0"/>
          <w:bCs w:val="0"/>
          <w:color w:val="000000" w:themeColor="text1"/>
        </w:rPr>
      </w:pPr>
      <w:r w:rsidRPr="00DE1A44">
        <w:rPr>
          <w:b w:val="0"/>
          <w:bCs w:val="0"/>
          <w:color w:val="000000" w:themeColor="text1"/>
        </w:rPr>
        <w:t>O meu projeto consiste numa livraria, que maioritariamente vende livros antigos, em leilões online, o que permite que pessoas interessadas nos mesmos, tenham a possibilidade de frequentar o leilão e disputar</w:t>
      </w:r>
    </w:p>
    <w:p w14:paraId="3904B7B0" w14:textId="0963B672" w:rsidR="0063713F" w:rsidRPr="00DE1A44" w:rsidRDefault="0063713F" w:rsidP="00062FC6">
      <w:pPr>
        <w:pStyle w:val="Assinatura"/>
        <w:spacing w:line="360" w:lineRule="auto"/>
        <w:ind w:left="0"/>
        <w:jc w:val="both"/>
        <w:rPr>
          <w:b w:val="0"/>
          <w:bCs w:val="0"/>
          <w:color w:val="000000" w:themeColor="text1"/>
        </w:rPr>
      </w:pPr>
      <w:r w:rsidRPr="00DE1A44">
        <w:rPr>
          <w:b w:val="0"/>
          <w:bCs w:val="0"/>
          <w:color w:val="000000" w:themeColor="text1"/>
        </w:rPr>
        <w:t xml:space="preserve">Para além dos leilões online onde vários clientes e até mesmo os donos podem </w:t>
      </w:r>
      <w:r w:rsidR="00C20413" w:rsidRPr="00DE1A44">
        <w:rPr>
          <w:b w:val="0"/>
          <w:bCs w:val="0"/>
          <w:color w:val="000000" w:themeColor="text1"/>
        </w:rPr>
        <w:t>comprar os livros, também existe leilões presenciais.</w:t>
      </w:r>
    </w:p>
    <w:p w14:paraId="3B676AC8" w14:textId="6195B26A" w:rsidR="009F49F8" w:rsidRPr="00DE1A44" w:rsidRDefault="009F49F8" w:rsidP="00062FC6">
      <w:pPr>
        <w:pStyle w:val="Assinatura"/>
        <w:spacing w:line="360" w:lineRule="auto"/>
        <w:ind w:left="0"/>
        <w:jc w:val="both"/>
        <w:rPr>
          <w:b w:val="0"/>
          <w:bCs w:val="0"/>
          <w:color w:val="000000" w:themeColor="text1"/>
        </w:rPr>
      </w:pPr>
      <w:r w:rsidRPr="00DE1A44">
        <w:rPr>
          <w:b w:val="0"/>
          <w:bCs w:val="0"/>
          <w:color w:val="000000" w:themeColor="text1"/>
        </w:rPr>
        <w:t xml:space="preserve">Escolhi a </w:t>
      </w:r>
      <w:proofErr w:type="spellStart"/>
      <w:r w:rsidRPr="00DE1A44">
        <w:rPr>
          <w:b w:val="0"/>
          <w:bCs w:val="0"/>
          <w:color w:val="000000" w:themeColor="text1"/>
        </w:rPr>
        <w:t>Ecléctica</w:t>
      </w:r>
      <w:proofErr w:type="spellEnd"/>
      <w:r w:rsidRPr="00DE1A44">
        <w:rPr>
          <w:b w:val="0"/>
          <w:bCs w:val="0"/>
          <w:color w:val="000000" w:themeColor="text1"/>
        </w:rPr>
        <w:t xml:space="preserve"> leilões como tema, para conseguir criar um programa onde os clientes </w:t>
      </w:r>
      <w:r w:rsidR="00C20413" w:rsidRPr="00DE1A44">
        <w:rPr>
          <w:b w:val="0"/>
          <w:bCs w:val="0"/>
          <w:color w:val="000000" w:themeColor="text1"/>
        </w:rPr>
        <w:t>da empresa do meu pai conseguissem</w:t>
      </w:r>
      <w:r w:rsidRPr="00DE1A44">
        <w:rPr>
          <w:b w:val="0"/>
          <w:bCs w:val="0"/>
          <w:color w:val="000000" w:themeColor="text1"/>
        </w:rPr>
        <w:t xml:space="preserve"> consultar os respetivos leilões de uma forma mais fácil e automatizada</w:t>
      </w:r>
      <w:r w:rsidR="00C20413" w:rsidRPr="00DE1A44">
        <w:rPr>
          <w:b w:val="0"/>
          <w:bCs w:val="0"/>
          <w:color w:val="000000" w:themeColor="text1"/>
        </w:rPr>
        <w:t>, visto que alguns dos mesmos já têm uma certa idade.</w:t>
      </w:r>
    </w:p>
    <w:p w14:paraId="46EA7149" w14:textId="2B08E320" w:rsidR="00C20413" w:rsidRPr="00DE1A44" w:rsidRDefault="00C20413" w:rsidP="00062FC6">
      <w:pPr>
        <w:pStyle w:val="Assinatura"/>
        <w:spacing w:line="360" w:lineRule="auto"/>
        <w:ind w:left="0"/>
        <w:jc w:val="both"/>
        <w:rPr>
          <w:b w:val="0"/>
          <w:bCs w:val="0"/>
          <w:color w:val="000000" w:themeColor="text1"/>
        </w:rPr>
      </w:pPr>
    </w:p>
    <w:p w14:paraId="0EFE01CB" w14:textId="23B4DC62" w:rsidR="00C20413" w:rsidRPr="00DE1A44" w:rsidRDefault="00C20413" w:rsidP="00062FC6">
      <w:pPr>
        <w:pStyle w:val="Assinatura"/>
        <w:spacing w:line="360" w:lineRule="auto"/>
        <w:ind w:left="0"/>
        <w:jc w:val="both"/>
        <w:rPr>
          <w:rFonts w:asciiTheme="majorHAnsi" w:hAnsiTheme="majorHAnsi"/>
          <w:color w:val="000000" w:themeColor="text1"/>
        </w:rPr>
      </w:pPr>
      <w:r w:rsidRPr="00DE1A44">
        <w:rPr>
          <w:rFonts w:asciiTheme="majorHAnsi" w:hAnsiTheme="majorHAnsi"/>
          <w:color w:val="000000" w:themeColor="text1"/>
        </w:rPr>
        <w:t>Objetivos e âmbito do projeto</w:t>
      </w:r>
    </w:p>
    <w:p w14:paraId="72950FC4" w14:textId="5B8AB867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73D13E54" w14:textId="3D510078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034739DD" w14:textId="156C8635" w:rsidR="00965864" w:rsidRPr="00965864" w:rsidRDefault="00965864" w:rsidP="00D62D05">
      <w:pPr>
        <w:pStyle w:val="Assinatura"/>
        <w:ind w:left="0"/>
        <w:rPr>
          <w:b w:val="0"/>
          <w:bCs w:val="0"/>
          <w:color w:val="000000" w:themeColor="text1"/>
        </w:rPr>
      </w:pPr>
      <w:r w:rsidRPr="00965864">
        <w:rPr>
          <w:b w:val="0"/>
          <w:bCs w:val="0"/>
          <w:color w:val="000000" w:themeColor="text1"/>
        </w:rPr>
        <w:t>Este projeto tem como objetivo facilitar a compra e a venda de livros às pessoas com mais idade.</w:t>
      </w:r>
    </w:p>
    <w:p w14:paraId="7243FB3D" w14:textId="350A365E" w:rsidR="00965864" w:rsidRPr="00965864" w:rsidRDefault="00965864" w:rsidP="00D62D05">
      <w:pPr>
        <w:pStyle w:val="Assinatura"/>
        <w:ind w:left="0"/>
        <w:rPr>
          <w:b w:val="0"/>
          <w:bCs w:val="0"/>
          <w:color w:val="000000" w:themeColor="text1"/>
        </w:rPr>
      </w:pPr>
    </w:p>
    <w:p w14:paraId="63D47A81" w14:textId="3695BE8F" w:rsidR="00965864" w:rsidRPr="00965864" w:rsidRDefault="00965864" w:rsidP="00D62D05">
      <w:pPr>
        <w:pStyle w:val="Assinatura"/>
        <w:ind w:left="0"/>
        <w:rPr>
          <w:b w:val="0"/>
          <w:bCs w:val="0"/>
          <w:color w:val="000000" w:themeColor="text1"/>
        </w:rPr>
      </w:pPr>
      <w:r w:rsidRPr="00965864">
        <w:rPr>
          <w:b w:val="0"/>
          <w:bCs w:val="0"/>
          <w:color w:val="000000" w:themeColor="text1"/>
        </w:rPr>
        <w:t xml:space="preserve">O </w:t>
      </w:r>
      <w:proofErr w:type="gramStart"/>
      <w:r w:rsidRPr="00965864">
        <w:rPr>
          <w:b w:val="0"/>
          <w:bCs w:val="0"/>
          <w:color w:val="000000" w:themeColor="text1"/>
        </w:rPr>
        <w:t>público alvo</w:t>
      </w:r>
      <w:proofErr w:type="gramEnd"/>
      <w:r w:rsidRPr="00965864">
        <w:rPr>
          <w:b w:val="0"/>
          <w:bCs w:val="0"/>
          <w:color w:val="000000" w:themeColor="text1"/>
        </w:rPr>
        <w:t xml:space="preserve"> como referi á pouco, são pessoas com mais idade, ou maiores de idade com interesse em comprar ou vender livros</w:t>
      </w:r>
    </w:p>
    <w:p w14:paraId="34054289" w14:textId="48D63F49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5E46B23A" w14:textId="59304BB0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2CD47901" w14:textId="6E32DB93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301E89CB" w14:textId="1E990019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6EA58044" w14:textId="5E36B1F4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7355C437" w14:textId="3C55655F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331EBCDD" w14:textId="3D402B79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61D09BD8" w14:textId="44A638EC" w:rsidR="000B43BB" w:rsidRDefault="00965864" w:rsidP="00D62D05">
      <w:pPr>
        <w:pStyle w:val="Assinatura"/>
        <w:ind w:left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7E29232" wp14:editId="0A0F678D">
            <wp:extent cx="1714500" cy="1714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28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066344A" wp14:editId="0E3A6827">
                <wp:simplePos x="0" y="0"/>
                <wp:positionH relativeFrom="margin">
                  <wp:align>center</wp:align>
                </wp:positionH>
                <wp:positionV relativeFrom="paragraph">
                  <wp:posOffset>-655955</wp:posOffset>
                </wp:positionV>
                <wp:extent cx="8248650" cy="3030070"/>
                <wp:effectExtent l="0" t="0" r="0" b="0"/>
                <wp:wrapNone/>
                <wp:docPr id="2" name="Gráfico 17" descr="Formas de destaque curvas que criam coletivamente a estrutura do cabeçalh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3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08403" id="Gráfico 17" o:spid="_x0000_s1026" alt="Formas de destaque curvas que criam coletivamente a estrutura do cabeçalho" style="position:absolute;margin-left:0;margin-top:-51.65pt;width:649.5pt;height:238.6pt;z-index:-251653120;mso-position-horizontal:center;mso-position-horizontal-relative:margin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4" o:spid="_x0000_s1029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margin"/>
              </v:group>
            </w:pict>
          </mc:Fallback>
        </mc:AlternateContent>
      </w:r>
    </w:p>
    <w:p w14:paraId="26F47D84" w14:textId="69F2B001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26368A6A" w14:textId="1568BC8F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6E166854" w14:textId="6CAD4910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4ED8D00A" w14:textId="6EB1F8C1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3CA0FE3F" w14:textId="074693BA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399DFC12" w14:textId="7CDC0C89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20D9E759" w14:textId="628CF34F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545EFD75" w14:textId="5B2E5096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1AD67797" w14:textId="30B6A151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69576283" w14:textId="2F131194" w:rsidR="000B43BB" w:rsidRDefault="00965864" w:rsidP="00D62D05">
      <w:pPr>
        <w:pStyle w:val="Assinatura"/>
        <w:ind w:left="0"/>
        <w:rPr>
          <w:color w:val="000000" w:themeColor="text1"/>
        </w:rPr>
      </w:pPr>
      <w:r>
        <w:rPr>
          <w:color w:val="000000" w:themeColor="text1"/>
        </w:rPr>
        <w:t xml:space="preserve">Requisitos </w:t>
      </w:r>
    </w:p>
    <w:p w14:paraId="0996161D" w14:textId="5DDB049D" w:rsidR="00965864" w:rsidRDefault="00965864" w:rsidP="00D62D05">
      <w:pPr>
        <w:pStyle w:val="Assinatura"/>
        <w:ind w:left="0"/>
        <w:rPr>
          <w:color w:val="000000" w:themeColor="text1"/>
        </w:rPr>
      </w:pPr>
    </w:p>
    <w:p w14:paraId="364CF013" w14:textId="76F02348" w:rsidR="00965864" w:rsidRDefault="00965864" w:rsidP="00D62D05">
      <w:pPr>
        <w:pStyle w:val="Assinatura"/>
        <w:ind w:left="0"/>
        <w:rPr>
          <w:b w:val="0"/>
          <w:bCs w:val="0"/>
          <w:color w:val="000000" w:themeColor="text1"/>
        </w:rPr>
      </w:pPr>
      <w:r w:rsidRPr="00965864">
        <w:rPr>
          <w:b w:val="0"/>
          <w:bCs w:val="0"/>
          <w:color w:val="000000" w:themeColor="text1"/>
        </w:rPr>
        <w:t>REQ</w:t>
      </w:r>
      <w:r>
        <w:rPr>
          <w:b w:val="0"/>
          <w:bCs w:val="0"/>
          <w:color w:val="000000" w:themeColor="text1"/>
        </w:rPr>
        <w:t>001- Todas as pessoas maiores de idade terão possibilidade de criar conta para a venda de livros e de contactar a empresa para a possível</w:t>
      </w:r>
      <w:r w:rsidR="006922AE">
        <w:rPr>
          <w:b w:val="0"/>
          <w:bCs w:val="0"/>
          <w:color w:val="000000" w:themeColor="text1"/>
        </w:rPr>
        <w:t xml:space="preserve"> venda dos mesmos</w:t>
      </w:r>
    </w:p>
    <w:p w14:paraId="758676B7" w14:textId="56E4DF5B" w:rsidR="006922AE" w:rsidRDefault="006922AE" w:rsidP="00D62D05">
      <w:pPr>
        <w:pStyle w:val="Assinatura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REQ0002- Cada pessoa terá a oportunidade de aceder ao catálogo e comprar quantos livros a mesma quiser</w:t>
      </w:r>
    </w:p>
    <w:p w14:paraId="25598957" w14:textId="0CB6290A" w:rsidR="006922AE" w:rsidRDefault="006922AE" w:rsidP="00D62D05">
      <w:pPr>
        <w:pStyle w:val="Assinatura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REQ0003- Irá existir uma conta administradora, que permitirá que os administradores acedam a essa conta, para conseguir observar quantas pessoas têm conta na empresa</w:t>
      </w:r>
    </w:p>
    <w:p w14:paraId="43511988" w14:textId="194D5964" w:rsidR="006922AE" w:rsidRDefault="006922AE" w:rsidP="00D62D05">
      <w:pPr>
        <w:pStyle w:val="Assinatura"/>
        <w:ind w:left="0"/>
        <w:rPr>
          <w:b w:val="0"/>
          <w:bCs w:val="0"/>
          <w:color w:val="000000" w:themeColor="text1"/>
        </w:rPr>
      </w:pPr>
    </w:p>
    <w:p w14:paraId="476B02C8" w14:textId="27079B1B" w:rsidR="006922AE" w:rsidRPr="006922AE" w:rsidRDefault="006922AE" w:rsidP="00D62D05">
      <w:pPr>
        <w:pStyle w:val="Assinatura"/>
        <w:ind w:left="0"/>
        <w:rPr>
          <w:rFonts w:asciiTheme="majorHAnsi" w:hAnsiTheme="majorHAnsi"/>
          <w:b w:val="0"/>
          <w:bCs w:val="0"/>
          <w:color w:val="000000" w:themeColor="text1"/>
        </w:rPr>
      </w:pPr>
      <w:r w:rsidRPr="006922AE">
        <w:rPr>
          <w:rFonts w:asciiTheme="majorHAnsi" w:hAnsiTheme="majorHAnsi"/>
          <w:b w:val="0"/>
          <w:bCs w:val="0"/>
          <w:color w:val="000000" w:themeColor="text1"/>
        </w:rPr>
        <w:t>Protótipo</w:t>
      </w:r>
    </w:p>
    <w:p w14:paraId="69D632C6" w14:textId="5966B935" w:rsidR="006922AE" w:rsidRDefault="006922AE" w:rsidP="00D62D05">
      <w:pPr>
        <w:pStyle w:val="Assinatura"/>
        <w:ind w:left="0"/>
        <w:rPr>
          <w:b w:val="0"/>
          <w:bCs w:val="0"/>
          <w:color w:val="000000" w:themeColor="text1"/>
        </w:rPr>
      </w:pPr>
    </w:p>
    <w:p w14:paraId="54DC19F1" w14:textId="77777777" w:rsidR="006922AE" w:rsidRPr="00965864" w:rsidRDefault="006922AE" w:rsidP="00D62D05">
      <w:pPr>
        <w:pStyle w:val="Assinatura"/>
        <w:ind w:left="0"/>
        <w:rPr>
          <w:b w:val="0"/>
          <w:bCs w:val="0"/>
          <w:color w:val="000000" w:themeColor="text1"/>
        </w:rPr>
      </w:pPr>
    </w:p>
    <w:p w14:paraId="2052A0ED" w14:textId="1CF46EA7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6845CC3D" w14:textId="140A679D" w:rsidR="000B43BB" w:rsidRDefault="00285EFD" w:rsidP="00D62D05">
      <w:pPr>
        <w:pStyle w:val="Assinatura"/>
        <w:ind w:left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E359C98" wp14:editId="6D0A66E6">
            <wp:extent cx="5172797" cy="2629267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47EC" w14:textId="106F105D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0FD37B48" w14:textId="3F2D352D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445DC5C8" w14:textId="5C79599A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366F61E1" w14:textId="67A32FE5" w:rsidR="000B43BB" w:rsidRDefault="00285EFD" w:rsidP="00D62D05">
      <w:pPr>
        <w:pStyle w:val="Assinatura"/>
        <w:ind w:left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A714765" wp14:editId="66CCDA69">
            <wp:extent cx="1714500" cy="1714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28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F6C5B0C" wp14:editId="0826D383">
                <wp:simplePos x="0" y="0"/>
                <wp:positionH relativeFrom="margin">
                  <wp:align>center</wp:align>
                </wp:positionH>
                <wp:positionV relativeFrom="paragraph">
                  <wp:posOffset>-657225</wp:posOffset>
                </wp:positionV>
                <wp:extent cx="8248650" cy="3030070"/>
                <wp:effectExtent l="0" t="0" r="0" b="0"/>
                <wp:wrapNone/>
                <wp:docPr id="13" name="Gráfico 17" descr="Formas de destaque curvas que criam coletivamente a estrutura do cabeçalh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14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29F44" id="Gráfico 17" o:spid="_x0000_s1026" alt="Formas de destaque curvas que criam coletivamente a estrutura do cabeçalho" style="position:absolute;margin-left:0;margin-top:-51.75pt;width:649.5pt;height:238.6pt;z-index:-251651072;mso-position-horizontal:center;mso-position-horizontal-relative:margin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4" o:spid="_x0000_s1029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margin"/>
              </v:group>
            </w:pict>
          </mc:Fallback>
        </mc:AlternateContent>
      </w:r>
    </w:p>
    <w:p w14:paraId="3C9B0A51" w14:textId="22E795AD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2965D5EE" w14:textId="42CCDB42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48045DF9" w14:textId="6A9601FB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17D6E2F0" w14:textId="29CCC21E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2F3FC3D4" w14:textId="3C486812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40CD3C07" w14:textId="1C84A8F2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2851FB92" w14:textId="11DB298A" w:rsidR="000B43BB" w:rsidRDefault="00285EFD" w:rsidP="00D62D05">
      <w:pPr>
        <w:pStyle w:val="Assinatura"/>
        <w:ind w:left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865BE01" wp14:editId="4238A33D">
            <wp:extent cx="4572416" cy="2324100"/>
            <wp:effectExtent l="0" t="0" r="0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232" cy="23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4676" w14:textId="211A0952" w:rsidR="00285EFD" w:rsidRDefault="00285EFD" w:rsidP="00D62D05">
      <w:pPr>
        <w:pStyle w:val="Assinatura"/>
        <w:ind w:left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EE45D9C" wp14:editId="2644E0D0">
            <wp:extent cx="5734850" cy="3381847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CDF8" w14:textId="36855E5D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3581E343" w14:textId="2D3C953A" w:rsidR="000B43BB" w:rsidRDefault="00285EFD" w:rsidP="00D62D05">
      <w:pPr>
        <w:pStyle w:val="Assinatura"/>
        <w:ind w:left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835ADC0" wp14:editId="0E574827">
            <wp:extent cx="1714500" cy="17145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28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A881673" wp14:editId="3A814D19">
                <wp:simplePos x="0" y="0"/>
                <wp:positionH relativeFrom="margin">
                  <wp:align>center</wp:align>
                </wp:positionH>
                <wp:positionV relativeFrom="paragraph">
                  <wp:posOffset>-654685</wp:posOffset>
                </wp:positionV>
                <wp:extent cx="8248650" cy="3030070"/>
                <wp:effectExtent l="0" t="0" r="0" b="0"/>
                <wp:wrapNone/>
                <wp:docPr id="25" name="Gráfico 17" descr="Formas de destaque curvas que criam coletivamente a estrutura do cabeçalh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26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3E370" id="Gráfico 17" o:spid="_x0000_s1026" alt="Formas de destaque curvas que criam coletivamente a estrutura do cabeçalho" style="position:absolute;margin-left:0;margin-top:-51.55pt;width:649.5pt;height:238.6pt;z-index:-251649024;mso-position-horizontal:center;mso-position-horizontal-relative:margin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4" o:spid="_x0000_s1029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margin"/>
              </v:group>
            </w:pict>
          </mc:Fallback>
        </mc:AlternateContent>
      </w:r>
    </w:p>
    <w:p w14:paraId="1BC0918B" w14:textId="459C3845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71002048" w14:textId="3941509D" w:rsidR="000B43BB" w:rsidRDefault="000B43BB" w:rsidP="00D62D05">
      <w:pPr>
        <w:pStyle w:val="Assinatura"/>
        <w:ind w:left="0"/>
        <w:rPr>
          <w:color w:val="000000" w:themeColor="text1"/>
        </w:rPr>
      </w:pPr>
    </w:p>
    <w:p w14:paraId="47EA953A" w14:textId="2C9676C7" w:rsidR="00285EFD" w:rsidRDefault="00285EFD" w:rsidP="00D62D05">
      <w:pPr>
        <w:pStyle w:val="Assinatura"/>
        <w:ind w:left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F6ABABB" wp14:editId="41C48E5E">
            <wp:extent cx="5157825" cy="3028950"/>
            <wp:effectExtent l="0" t="0" r="5080" b="0"/>
            <wp:docPr id="30" name="Imagem 3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mes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74" cy="303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86D6" w14:textId="4F2A5997" w:rsidR="00285EFD" w:rsidRDefault="00285EFD" w:rsidP="00D62D05">
      <w:pPr>
        <w:pStyle w:val="Assinatura"/>
        <w:ind w:left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0A9985C" wp14:editId="1E8AD56C">
            <wp:extent cx="6249272" cy="3658111"/>
            <wp:effectExtent l="0" t="0" r="0" b="0"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C907" w14:textId="2864DC9F" w:rsidR="00285EFD" w:rsidRDefault="00285EFD" w:rsidP="00D62D05">
      <w:pPr>
        <w:pStyle w:val="Assinatura"/>
        <w:ind w:left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B888F56" wp14:editId="30EF9C00">
            <wp:extent cx="1714500" cy="17145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28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3E75F09" wp14:editId="0E352A08">
                <wp:simplePos x="0" y="0"/>
                <wp:positionH relativeFrom="margin">
                  <wp:align>center</wp:align>
                </wp:positionH>
                <wp:positionV relativeFrom="paragraph">
                  <wp:posOffset>-657225</wp:posOffset>
                </wp:positionV>
                <wp:extent cx="8248650" cy="3030070"/>
                <wp:effectExtent l="0" t="0" r="0" b="0"/>
                <wp:wrapNone/>
                <wp:docPr id="32" name="Gráfico 17" descr="Formas de destaque curvas que criam coletivamente a estrutura do cabeçalh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33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48D6D" id="Gráfico 17" o:spid="_x0000_s1026" alt="Formas de destaque curvas que criam coletivamente a estrutura do cabeçalho" style="position:absolute;margin-left:0;margin-top:-51.75pt;width:649.5pt;height:238.6pt;z-index:-251646976;mso-position-horizontal:center;mso-position-horizontal-relative:margin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4" o:spid="_x0000_s1029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margin"/>
              </v:group>
            </w:pict>
          </mc:Fallback>
        </mc:AlternateContent>
      </w:r>
    </w:p>
    <w:p w14:paraId="407077E2" w14:textId="35B3F4D1" w:rsidR="00285EFD" w:rsidRPr="00285EFD" w:rsidRDefault="00285EFD" w:rsidP="00285EFD"/>
    <w:p w14:paraId="53C3B5FD" w14:textId="1629905E" w:rsidR="00285EFD" w:rsidRPr="00285EFD" w:rsidRDefault="00285EFD" w:rsidP="00285EFD"/>
    <w:p w14:paraId="53941760" w14:textId="5C955432" w:rsidR="00285EFD" w:rsidRDefault="00285EFD" w:rsidP="00285EFD">
      <w:r>
        <w:rPr>
          <w:noProof/>
        </w:rPr>
        <w:drawing>
          <wp:inline distT="0" distB="0" distL="0" distR="0" wp14:anchorId="67CBF1F4" wp14:editId="160E1E25">
            <wp:extent cx="2815611" cy="2895600"/>
            <wp:effectExtent l="0" t="0" r="3810" b="0"/>
            <wp:docPr id="38" name="Imagem 3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761" cy="29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61E43" wp14:editId="2973A098">
            <wp:extent cx="3219899" cy="3162741"/>
            <wp:effectExtent l="0" t="0" r="0" b="0"/>
            <wp:docPr id="39" name="Imagem 39" descr="Uma imagem com texto, ave aquática, pássaro, plan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Uma imagem com texto, ave aquática, pássaro, plant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518A" w14:textId="13B263CC" w:rsidR="00285EFD" w:rsidRPr="00285EFD" w:rsidRDefault="00285EFD" w:rsidP="00285EFD">
      <w:r>
        <w:rPr>
          <w:noProof/>
          <w:color w:val="000000" w:themeColor="text1"/>
        </w:rPr>
        <w:lastRenderedPageBreak/>
        <w:drawing>
          <wp:inline distT="0" distB="0" distL="0" distR="0" wp14:anchorId="3DAB352B" wp14:editId="6C2384F7">
            <wp:extent cx="1714500" cy="171450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28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8FE72F5" wp14:editId="2C390FDC">
                <wp:simplePos x="0" y="0"/>
                <wp:positionH relativeFrom="margin">
                  <wp:align>center</wp:align>
                </wp:positionH>
                <wp:positionV relativeFrom="paragraph">
                  <wp:posOffset>-655955</wp:posOffset>
                </wp:positionV>
                <wp:extent cx="8248650" cy="3030070"/>
                <wp:effectExtent l="0" t="0" r="0" b="0"/>
                <wp:wrapNone/>
                <wp:docPr id="40" name="Gráfico 17" descr="Formas de destaque curvas que criam coletivamente a estrutura do cabeçalh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41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017C9" id="Gráfico 17" o:spid="_x0000_s1026" alt="Formas de destaque curvas que criam coletivamente a estrutura do cabeçalho" style="position:absolute;margin-left:0;margin-top:-51.65pt;width:649.5pt;height:238.6pt;z-index:-251644928;mso-position-horizontal:center;mso-position-horizontal-relative:margin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4" o:spid="_x0000_s1029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margin"/>
              </v:group>
            </w:pict>
          </mc:Fallback>
        </mc:AlternateContent>
      </w:r>
    </w:p>
    <w:p w14:paraId="1E2762C8" w14:textId="59937725" w:rsidR="00285EFD" w:rsidRPr="00285EFD" w:rsidRDefault="00285EFD" w:rsidP="00285EFD"/>
    <w:p w14:paraId="011C7930" w14:textId="3C13955F" w:rsidR="00285EFD" w:rsidRDefault="00285EFD" w:rsidP="00285EFD">
      <w:pPr>
        <w:tabs>
          <w:tab w:val="left" w:pos="3045"/>
        </w:tabs>
        <w:ind w:left="0"/>
      </w:pPr>
    </w:p>
    <w:p w14:paraId="565627EB" w14:textId="751DD43B" w:rsidR="00285EFD" w:rsidRDefault="00285EFD" w:rsidP="00285EFD">
      <w:pPr>
        <w:tabs>
          <w:tab w:val="left" w:pos="3045"/>
        </w:tabs>
        <w:ind w:left="0"/>
      </w:pPr>
      <w:r>
        <w:rPr>
          <w:noProof/>
        </w:rPr>
        <w:drawing>
          <wp:inline distT="0" distB="0" distL="0" distR="0" wp14:anchorId="68E92C91" wp14:editId="65D9F1CB">
            <wp:extent cx="4067743" cy="3496163"/>
            <wp:effectExtent l="0" t="0" r="9525" b="9525"/>
            <wp:docPr id="45" name="Imagem 45" descr="Uma imagem com texto, ave aquática, pássaro, plan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, ave aquática, pássaro, plant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D352" w14:textId="4E786CFD" w:rsidR="00285EFD" w:rsidRPr="00285EFD" w:rsidRDefault="00285EFD" w:rsidP="00285EFD">
      <w:pPr>
        <w:tabs>
          <w:tab w:val="left" w:pos="3045"/>
        </w:tabs>
        <w:ind w:left="0"/>
      </w:pPr>
      <w:r>
        <w:rPr>
          <w:noProof/>
        </w:rPr>
        <w:drawing>
          <wp:inline distT="0" distB="0" distL="0" distR="0" wp14:anchorId="7CFA1746" wp14:editId="563F925D">
            <wp:extent cx="6645910" cy="2277745"/>
            <wp:effectExtent l="0" t="0" r="2540" b="8255"/>
            <wp:docPr id="46" name="Imagem 4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EFD" w:rsidRPr="00285EFD" w:rsidSect="009C0E4A">
      <w:headerReference w:type="default" r:id="rId19"/>
      <w:footerReference w:type="default" r:id="rId2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80156" w14:textId="77777777" w:rsidR="00A155E4" w:rsidRDefault="00A155E4" w:rsidP="00A66B18">
      <w:pPr>
        <w:spacing w:before="0" w:after="0"/>
      </w:pPr>
      <w:r>
        <w:separator/>
      </w:r>
    </w:p>
  </w:endnote>
  <w:endnote w:type="continuationSeparator" w:id="0">
    <w:p w14:paraId="4394AA7B" w14:textId="77777777" w:rsidR="00A155E4" w:rsidRDefault="00A155E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9E804" w14:textId="77777777" w:rsidR="000B43BB" w:rsidRDefault="000B43BB" w:rsidP="000B43BB">
    <w:pPr>
      <w:pStyle w:val="Assinatura"/>
      <w:ind w:left="0"/>
      <w:rPr>
        <w:color w:val="000000" w:themeColor="text1"/>
      </w:rPr>
    </w:pPr>
    <w:r>
      <w:t>Bernardo Gonçalves</w:t>
    </w:r>
    <w:r>
      <w:rPr>
        <w:lang w:bidi="pt-PT"/>
      </w:rPr>
      <w:br/>
    </w:r>
    <w:r>
      <w:rPr>
        <w:color w:val="000000" w:themeColor="text1"/>
      </w:rPr>
      <w:t>TGPSI O 2221242</w:t>
    </w:r>
  </w:p>
  <w:p w14:paraId="2EE549C3" w14:textId="77777777" w:rsidR="000B43BB" w:rsidRDefault="000B43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63445" w14:textId="77777777" w:rsidR="00A155E4" w:rsidRDefault="00A155E4" w:rsidP="00A66B18">
      <w:pPr>
        <w:spacing w:before="0" w:after="0"/>
      </w:pPr>
      <w:r>
        <w:separator/>
      </w:r>
    </w:p>
  </w:footnote>
  <w:footnote w:type="continuationSeparator" w:id="0">
    <w:p w14:paraId="01ECC756" w14:textId="77777777" w:rsidR="00A155E4" w:rsidRDefault="00A155E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AD97" w14:textId="29863C91" w:rsidR="00A66B18" w:rsidRDefault="00A66B18" w:rsidP="000B43BB">
    <w:pPr>
      <w:pStyle w:val="Cabealho"/>
      <w:ind w:left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54"/>
    <w:rsid w:val="00062FC6"/>
    <w:rsid w:val="00083BAA"/>
    <w:rsid w:val="000B43BB"/>
    <w:rsid w:val="0010680C"/>
    <w:rsid w:val="00124ECF"/>
    <w:rsid w:val="00152B0B"/>
    <w:rsid w:val="001766D6"/>
    <w:rsid w:val="00192419"/>
    <w:rsid w:val="001C270D"/>
    <w:rsid w:val="001D0B5A"/>
    <w:rsid w:val="001E2320"/>
    <w:rsid w:val="00214E28"/>
    <w:rsid w:val="00285EFD"/>
    <w:rsid w:val="00352B81"/>
    <w:rsid w:val="00394757"/>
    <w:rsid w:val="003A0150"/>
    <w:rsid w:val="003E24DF"/>
    <w:rsid w:val="0041428F"/>
    <w:rsid w:val="00434646"/>
    <w:rsid w:val="004A2B0D"/>
    <w:rsid w:val="00507C5E"/>
    <w:rsid w:val="005C2210"/>
    <w:rsid w:val="005D5CE8"/>
    <w:rsid w:val="00615018"/>
    <w:rsid w:val="0062123A"/>
    <w:rsid w:val="0063713F"/>
    <w:rsid w:val="00646E75"/>
    <w:rsid w:val="00653805"/>
    <w:rsid w:val="006922AE"/>
    <w:rsid w:val="006F3D7B"/>
    <w:rsid w:val="006F6F10"/>
    <w:rsid w:val="00783E79"/>
    <w:rsid w:val="007B5AE8"/>
    <w:rsid w:val="007E5E7C"/>
    <w:rsid w:val="007F5192"/>
    <w:rsid w:val="00836BCC"/>
    <w:rsid w:val="00965864"/>
    <w:rsid w:val="00971FDC"/>
    <w:rsid w:val="00973FA6"/>
    <w:rsid w:val="009C0E4A"/>
    <w:rsid w:val="009F49F8"/>
    <w:rsid w:val="009F6646"/>
    <w:rsid w:val="00A07151"/>
    <w:rsid w:val="00A155E4"/>
    <w:rsid w:val="00A26FE7"/>
    <w:rsid w:val="00A66B18"/>
    <w:rsid w:val="00A6783B"/>
    <w:rsid w:val="00A87354"/>
    <w:rsid w:val="00A96CF8"/>
    <w:rsid w:val="00AA089B"/>
    <w:rsid w:val="00AE1388"/>
    <w:rsid w:val="00AF3982"/>
    <w:rsid w:val="00B50294"/>
    <w:rsid w:val="00B57D6E"/>
    <w:rsid w:val="00BE3E09"/>
    <w:rsid w:val="00C20413"/>
    <w:rsid w:val="00C701F7"/>
    <w:rsid w:val="00C70786"/>
    <w:rsid w:val="00CF2CCE"/>
    <w:rsid w:val="00D02BEB"/>
    <w:rsid w:val="00D05BFF"/>
    <w:rsid w:val="00D10958"/>
    <w:rsid w:val="00D62D05"/>
    <w:rsid w:val="00D66593"/>
    <w:rsid w:val="00DE1A44"/>
    <w:rsid w:val="00DE3825"/>
    <w:rsid w:val="00DE6DA2"/>
    <w:rsid w:val="00DF2D30"/>
    <w:rsid w:val="00E2612A"/>
    <w:rsid w:val="00E4786A"/>
    <w:rsid w:val="00E55D74"/>
    <w:rsid w:val="00E6540C"/>
    <w:rsid w:val="00E8063D"/>
    <w:rsid w:val="00E81E2A"/>
    <w:rsid w:val="00EB13AB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A565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te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A66B18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A6783B"/>
    <w:pPr>
      <w:spacing w:before="480" w:after="960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3E24DF"/>
    <w:pPr>
      <w:spacing w:after="0"/>
      <w:jc w:val="right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semiHidden/>
    <w:rsid w:val="003E24DF"/>
    <w:rPr>
      <w:b/>
      <w:bCs/>
    </w:rPr>
  </w:style>
  <w:style w:type="paragraph" w:customStyle="1" w:styleId="InformaesdeContacto">
    <w:name w:val="Informações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arte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tipo">
    <w:name w:val="Logótipo"/>
    <w:basedOn w:val="Normal"/>
    <w:next w:val="Normal"/>
    <w:link w:val="CarterdeLog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terdeLogtipo">
    <w:name w:val="Caráter de Logótipo"/>
    <w:basedOn w:val="Tipodeletrapredefinidodopargrafo"/>
    <w:link w:val="Log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21242\AppData\Roaming\Microsoft\Modelos\Papel%20timbrado%20com%20curvas%20azu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74D9F122654DE7A8FD860EF3C338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DDC47D-1EC4-4F94-B029-CA64C3D33170}"/>
      </w:docPartPr>
      <w:docPartBody>
        <w:p w:rsidR="00E85DD2" w:rsidRDefault="00DB6DE2">
          <w:pPr>
            <w:pStyle w:val="E074D9F122654DE7A8FD860EF3C338B2"/>
          </w:pPr>
          <w:r>
            <w:rPr>
              <w:lang w:bidi="pt-PT"/>
            </w:rPr>
            <w:t>[</w:t>
          </w:r>
          <w:r w:rsidRPr="00A66B18">
            <w:rPr>
              <w:rStyle w:val="TextodoMarcadordePosio"/>
              <w:lang w:bidi="pt-PT"/>
            </w:rPr>
            <w:t>Nome da Empresa</w:t>
          </w:r>
          <w:r>
            <w:rPr>
              <w:rStyle w:val="TextodoMarcadordePosio"/>
              <w:lang w:bidi="pt-PT"/>
            </w:rPr>
            <w:t>]</w:t>
          </w:r>
        </w:p>
      </w:docPartBody>
    </w:docPart>
    <w:docPart>
      <w:docPartPr>
        <w:name w:val="5278F36D1E9443B98B499E4B687866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D929EB-ACDC-4E3E-AD3F-99AC4707A781}"/>
      </w:docPartPr>
      <w:docPartBody>
        <w:p w:rsidR="00E85DD2" w:rsidRDefault="00DB6DE2">
          <w:pPr>
            <w:pStyle w:val="5278F36D1E9443B98B499E4B687866B3"/>
          </w:pPr>
          <w:r>
            <w:rPr>
              <w:lang w:bidi="pt-PT"/>
            </w:rPr>
            <w:t>[</w:t>
          </w:r>
          <w:r w:rsidRPr="0041428F">
            <w:rPr>
              <w:lang w:bidi="pt-PT"/>
            </w:rPr>
            <w:t>Endereço, Código Postal, Localidade</w:t>
          </w:r>
          <w:r>
            <w:rPr>
              <w:lang w:bidi="pt-PT"/>
            </w:rPr>
            <w:t>]</w:t>
          </w:r>
        </w:p>
      </w:docPartBody>
    </w:docPart>
    <w:docPart>
      <w:docPartPr>
        <w:name w:val="5389DBC5B2E640108D8474C56CB850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F2FD89-A622-4220-A4AE-1F26529DA85B}"/>
      </w:docPartPr>
      <w:docPartBody>
        <w:p w:rsidR="00E85DD2" w:rsidRDefault="00DB6DE2">
          <w:pPr>
            <w:pStyle w:val="5389DBC5B2E640108D8474C56CB850C2"/>
          </w:pPr>
          <w:r>
            <w:rPr>
              <w:rStyle w:val="Forte"/>
              <w:lang w:bidi="pt-PT"/>
            </w:rPr>
            <w:t>[</w:t>
          </w:r>
          <w:r w:rsidRPr="00E8063D">
            <w:rPr>
              <w:rStyle w:val="TextodoMarcadordePosio"/>
              <w:color w:val="FFFFFF" w:themeColor="background1"/>
              <w:lang w:bidi="pt-PT"/>
            </w:rPr>
            <w:t>Telefone</w:t>
          </w:r>
          <w:r>
            <w:rPr>
              <w:rStyle w:val="TextodoMarcadordePosio"/>
              <w:lang w:bidi="pt-PT"/>
            </w:rPr>
            <w:t>]</w:t>
          </w:r>
        </w:p>
      </w:docPartBody>
    </w:docPart>
    <w:docPart>
      <w:docPartPr>
        <w:name w:val="D00BF244DFF54B17A970DAEB788E8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9E82FE-A3F3-4BF1-BDB0-E3DC9CD7A89B}"/>
      </w:docPartPr>
      <w:docPartBody>
        <w:p w:rsidR="00E85DD2" w:rsidRDefault="00DB6DE2">
          <w:pPr>
            <w:pStyle w:val="D00BF244DFF54B17A970DAEB788E85DF"/>
          </w:pPr>
          <w:r>
            <w:rPr>
              <w:rStyle w:val="Forte"/>
              <w:lang w:bidi="pt-PT"/>
            </w:rPr>
            <w:t>[</w:t>
          </w:r>
          <w:r>
            <w:rPr>
              <w:rStyle w:val="TextodoMarcadordePosio"/>
              <w:lang w:bidi="pt-PT"/>
            </w:rPr>
            <w:t>Email]</w:t>
          </w:r>
        </w:p>
      </w:docPartBody>
    </w:docPart>
    <w:docPart>
      <w:docPartPr>
        <w:name w:val="B69FD2FC35384F6E93ED4B9B1E0E52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8B32C0-0490-4187-99FE-B5BE674C777F}"/>
      </w:docPartPr>
      <w:docPartBody>
        <w:p w:rsidR="00E85DD2" w:rsidRDefault="00DB6DE2">
          <w:pPr>
            <w:pStyle w:val="B69FD2FC35384F6E93ED4B9B1E0E5205"/>
          </w:pPr>
          <w:r>
            <w:rPr>
              <w:lang w:bidi="pt-PT"/>
            </w:rPr>
            <w:t>[</w:t>
          </w:r>
          <w:r w:rsidRPr="0041428F">
            <w:rPr>
              <w:lang w:bidi="pt-PT"/>
            </w:rPr>
            <w:t>Website</w:t>
          </w:r>
          <w:r>
            <w:rPr>
              <w:lang w:bidi="pt-P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E2"/>
    <w:rsid w:val="005C4226"/>
    <w:rsid w:val="00A975B7"/>
    <w:rsid w:val="00DB6DE2"/>
    <w:rsid w:val="00E85DD2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E074D9F122654DE7A8FD860EF3C338B2">
    <w:name w:val="E074D9F122654DE7A8FD860EF3C338B2"/>
  </w:style>
  <w:style w:type="paragraph" w:customStyle="1" w:styleId="5278F36D1E9443B98B499E4B687866B3">
    <w:name w:val="5278F36D1E9443B98B499E4B687866B3"/>
  </w:style>
  <w:style w:type="character" w:styleId="Forte">
    <w:name w:val="Strong"/>
    <w:basedOn w:val="Tipodeletrapredefinidodopargrafo"/>
    <w:uiPriority w:val="1"/>
    <w:rPr>
      <w:b/>
      <w:bCs/>
    </w:rPr>
  </w:style>
  <w:style w:type="paragraph" w:customStyle="1" w:styleId="5389DBC5B2E640108D8474C56CB850C2">
    <w:name w:val="5389DBC5B2E640108D8474C56CB850C2"/>
  </w:style>
  <w:style w:type="paragraph" w:customStyle="1" w:styleId="D00BF244DFF54B17A970DAEB788E85DF">
    <w:name w:val="D00BF244DFF54B17A970DAEB788E85DF"/>
  </w:style>
  <w:style w:type="paragraph" w:customStyle="1" w:styleId="B69FD2FC35384F6E93ED4B9B1E0E5205">
    <w:name w:val="B69FD2FC35384F6E93ED4B9B1E0E52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com curvas azuis.dotx</Template>
  <TotalTime>0</TotalTime>
  <Pages>7</Pages>
  <Words>264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2022-05-18T11:00:00Z</dcterms:created>
  <dcterms:modified xsi:type="dcterms:W3CDTF">2022-05-22T14:00:00Z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